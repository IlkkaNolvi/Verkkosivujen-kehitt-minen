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C246" w14:textId="77777777" w:rsidR="00E23C4D" w:rsidRDefault="00E23C4D" w:rsidP="00E23C4D">
      <w:pPr>
        <w:pStyle w:val="Ytunnisteentyyli"/>
      </w:pPr>
    </w:p>
    <w:p w14:paraId="5EEFB0AC" w14:textId="77777777" w:rsidR="00E23C4D" w:rsidRDefault="00E23C4D" w:rsidP="00E23C4D">
      <w:pPr>
        <w:pStyle w:val="Ytunnisteentyyli"/>
      </w:pPr>
    </w:p>
    <w:p w14:paraId="2C59ADFF" w14:textId="77777777" w:rsidR="00E23C4D" w:rsidRDefault="00E23C4D" w:rsidP="00E23C4D">
      <w:pPr>
        <w:pStyle w:val="Ytunnisteentyyli"/>
      </w:pPr>
    </w:p>
    <w:p w14:paraId="0774DE9D" w14:textId="77777777" w:rsidR="00E23C4D" w:rsidRDefault="00E23C4D" w:rsidP="00E23C4D">
      <w:pPr>
        <w:pStyle w:val="Ytunnisteentyyli"/>
      </w:pPr>
    </w:p>
    <w:p w14:paraId="298CF1BF" w14:textId="77777777" w:rsidR="00E23C4D" w:rsidRDefault="00E23C4D" w:rsidP="00E23C4D">
      <w:pPr>
        <w:pStyle w:val="Ytunnisteentyyli"/>
      </w:pPr>
    </w:p>
    <w:p w14:paraId="1F22F585" w14:textId="77777777" w:rsidR="00E23C4D" w:rsidRDefault="00E23C4D" w:rsidP="00E23C4D">
      <w:pPr>
        <w:pStyle w:val="Ytunnisteentyyli"/>
      </w:pPr>
    </w:p>
    <w:p w14:paraId="1B31AD96" w14:textId="77777777" w:rsidR="00E23C4D" w:rsidRDefault="00E23C4D" w:rsidP="00E23C4D">
      <w:pPr>
        <w:pStyle w:val="Ytunnisteentyyli"/>
      </w:pPr>
    </w:p>
    <w:p w14:paraId="5BDD04CB" w14:textId="77777777" w:rsidR="00E23C4D" w:rsidRDefault="00E23C4D" w:rsidP="00E23C4D">
      <w:pPr>
        <w:pStyle w:val="Ytunnisteentyyli"/>
      </w:pPr>
    </w:p>
    <w:p w14:paraId="490DCD84" w14:textId="77777777" w:rsidR="00E23C4D" w:rsidRDefault="00E23C4D" w:rsidP="00E23C4D">
      <w:pPr>
        <w:pStyle w:val="Ytunnisteentyyli"/>
      </w:pPr>
    </w:p>
    <w:p w14:paraId="31921EC4" w14:textId="77777777" w:rsidR="00E23C4D" w:rsidRDefault="00E23C4D" w:rsidP="00E23C4D">
      <w:pPr>
        <w:pStyle w:val="Ytunnisteentyyli"/>
      </w:pPr>
    </w:p>
    <w:p w14:paraId="4DB30890" w14:textId="2F52005B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EB044E">
        <w:rPr>
          <w:b/>
          <w:sz w:val="28"/>
          <w:szCs w:val="28"/>
        </w:rPr>
        <w:t>Raportti Verkkosivustostani</w:t>
      </w:r>
      <w:r w:rsidR="00180DB4" w:rsidRPr="00AD7FA2">
        <w:rPr>
          <w:b/>
          <w:sz w:val="28"/>
          <w:szCs w:val="28"/>
        </w:rPr>
        <w:t xml:space="preserve"> </w:t>
      </w:r>
    </w:p>
    <w:p w14:paraId="685C6177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B13F450" w14:textId="77777777" w:rsidR="00DC75B7" w:rsidRDefault="00DC75B7" w:rsidP="00E23C4D">
      <w:pPr>
        <w:pStyle w:val="Ytunnisteentyyli"/>
      </w:pPr>
      <w:r>
        <w:br w:type="page"/>
      </w:r>
    </w:p>
    <w:sdt>
      <w:sdtPr>
        <w:rPr>
          <w:rFonts w:ascii="Trebuchet MS" w:eastAsiaTheme="minorHAnsi" w:hAnsi="Trebuchet MS" w:cstheme="minorHAnsi"/>
          <w:color w:val="auto"/>
          <w:sz w:val="20"/>
          <w:szCs w:val="22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Default="008A3519">
          <w:pPr>
            <w:pStyle w:val="Sisllysluettelonotsikko"/>
          </w:pPr>
          <w:r>
            <w:t>Sisällysluettelo</w:t>
          </w:r>
        </w:p>
        <w:p w14:paraId="52DC79FA" w14:textId="77777777" w:rsidR="008A3519" w:rsidRPr="008A3519" w:rsidRDefault="008A3519" w:rsidP="008A3519">
          <w:pPr>
            <w:rPr>
              <w:lang w:val="en-US"/>
            </w:rPr>
          </w:pPr>
        </w:p>
        <w:p w14:paraId="3078A7C1" w14:textId="3AE22998" w:rsidR="00CB646D" w:rsidRDefault="00557A92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351" w:history="1">
            <w:r w:rsidR="00CB646D" w:rsidRPr="00FE32E7">
              <w:rPr>
                <w:rStyle w:val="Hyperlinkki"/>
                <w:noProof/>
              </w:rPr>
              <w:t>1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Yleistä tietoa verkkosivustosta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_Toc121754351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FC85FDF" w14:textId="70DEA1CE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2" w:history="1">
            <w:r w:rsidR="00CB646D" w:rsidRPr="00FE32E7">
              <w:rPr>
                <w:rStyle w:val="Hyperlinkki"/>
                <w:noProof/>
              </w:rPr>
              <w:t>2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Käytettyjä tekniikoita ja erikoisuuksia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_Toc121754352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6512AFCC" w14:textId="2A502152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3" w:history="1">
            <w:r w:rsidR="00CB646D" w:rsidRPr="00FE32E7">
              <w:rPr>
                <w:rStyle w:val="Hyperlinkki"/>
                <w:noProof/>
              </w:rPr>
              <w:t>3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Sivuston design ja rakenne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_Toc121754353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8EF1162" w14:textId="7DB0E088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4" w:history="1">
            <w:r w:rsidR="00CB646D" w:rsidRPr="00FE32E7">
              <w:rPr>
                <w:rStyle w:val="Hyperlinkki"/>
                <w:noProof/>
              </w:rPr>
              <w:t>4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Käyttämäni 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_Toc121754354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67AA223" w14:textId="35B0158A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5" w:history="1">
            <w:r w:rsidR="00CB646D" w:rsidRPr="00FE32E7">
              <w:rPr>
                <w:rStyle w:val="Hyperlinkki"/>
                <w:noProof/>
              </w:rPr>
              <w:t>5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Oma arvio työstä ja oman osaamisen kehittymisestä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_Toc121754355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49AAE1C5" w14:textId="7EEDE93F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6" w:history="1">
            <w:r w:rsidR="00CB646D" w:rsidRPr="00FE32E7">
              <w:rPr>
                <w:rStyle w:val="Hyperlinkki"/>
                <w:noProof/>
              </w:rPr>
              <w:t>6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Palaute opettajalle kurssista sekä itse opetuksesta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_Toc121754356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3BA4203A" w14:textId="63DDEA37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7" w:history="1">
            <w:r w:rsidR="00CB646D" w:rsidRPr="00FE32E7">
              <w:rPr>
                <w:rStyle w:val="Hyperlinkki"/>
                <w:noProof/>
              </w:rPr>
              <w:t>7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Verkkosivuni osoite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_Toc121754357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2752CDC" w14:textId="5576CB0A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8" w:history="1">
            <w:r w:rsidR="00CB646D" w:rsidRPr="00FE32E7">
              <w:rPr>
                <w:rStyle w:val="Hyperlinkki"/>
                <w:noProof/>
              </w:rPr>
              <w:t>8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ki"/>
                <w:noProof/>
              </w:rPr>
              <w:t>Validointi kuvat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_Toc121754358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4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446BAF5" w14:textId="27CDD8D2" w:rsidR="00CB646D" w:rsidRDefault="00000000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9" w:history="1">
            <w:r w:rsidR="00CB646D" w:rsidRPr="00FE32E7">
              <w:rPr>
                <w:rStyle w:val="Hyperlinkki"/>
                <w:noProof/>
              </w:rPr>
              <w:t>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_Toc121754359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CB646D">
              <w:rPr>
                <w:noProof/>
                <w:webHidden/>
              </w:rPr>
              <w:t>5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588C905" w14:textId="287F03F9" w:rsidR="00557A92" w:rsidRDefault="00557A92">
          <w:r>
            <w:rPr>
              <w:b/>
              <w:bCs/>
              <w:noProof/>
            </w:rPr>
            <w:fldChar w:fldCharType="end"/>
          </w:r>
        </w:p>
      </w:sdtContent>
    </w:sdt>
    <w:p w14:paraId="35FA70F9" w14:textId="2CD7D2DD" w:rsidR="00885203" w:rsidRDefault="00885203" w:rsidP="000C3D76">
      <w:pPr>
        <w:tabs>
          <w:tab w:val="left" w:pos="5550"/>
        </w:tabs>
        <w:rPr>
          <w:b/>
          <w:lang w:val="en-US"/>
        </w:rPr>
      </w:pPr>
    </w:p>
    <w:p w14:paraId="63CCC850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277AE1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22D8652" w14:textId="718209F2" w:rsidR="001331ED" w:rsidRPr="0034083B" w:rsidRDefault="00EB044E" w:rsidP="001331ED">
      <w:pPr>
        <w:pStyle w:val="Otsikko1"/>
      </w:pPr>
      <w:bookmarkStart w:id="0" w:name="_Toc119942852"/>
      <w:bookmarkStart w:id="1" w:name="_Toc121754351"/>
      <w:r>
        <w:lastRenderedPageBreak/>
        <w:t>Yleistä tietoa</w:t>
      </w:r>
      <w:r w:rsidR="00070362">
        <w:t xml:space="preserve"> verkkosivustosta</w:t>
      </w:r>
      <w:bookmarkEnd w:id="0"/>
      <w:bookmarkEnd w:id="1"/>
    </w:p>
    <w:p w14:paraId="5F1D322F" w14:textId="268443AE" w:rsidR="00A822B2" w:rsidRDefault="00EB044E" w:rsidP="00EB044E">
      <w:pPr>
        <w:pStyle w:val="Normalsis"/>
      </w:pPr>
      <w:r>
        <w:t>Verkkosivustoni kertoo</w:t>
      </w:r>
      <w:r w:rsidR="00F85F61">
        <w:t xml:space="preserve"> kuvitteellisesta (mahdollisesti tulevaisuudessa todellisesta) kiinteistöalan asiantuntijapalveluita ja ohjelmistoja tarjoavasta yrityksestä NCO Oy (Nolvi Consulting Oy). </w:t>
      </w:r>
    </w:p>
    <w:p w14:paraId="7B76E131" w14:textId="71B967A5" w:rsidR="00582FF3" w:rsidRPr="008E6802" w:rsidRDefault="00582FF3" w:rsidP="00EB044E">
      <w:pPr>
        <w:pStyle w:val="Normalsis"/>
      </w:pPr>
      <w:r>
        <w:t xml:space="preserve">Valitsin </w:t>
      </w:r>
      <w:r w:rsidR="00F85F61">
        <w:t>NCO:n sivuston</w:t>
      </w:r>
      <w:r>
        <w:t xml:space="preserve"> aiheeksi, koska </w:t>
      </w:r>
      <w:r w:rsidR="00F85F61">
        <w:t>minulla on pitkä kokemus kiinteistöalan toiminnoista ja ohjelmistoista ja opintojen avulla minulla on loistava mahdollisuus toimia myös yrittäjänä tällä alalla.</w:t>
      </w:r>
    </w:p>
    <w:p w14:paraId="7E1B23D1" w14:textId="6530DB81" w:rsidR="00BA7863" w:rsidRDefault="005705EE" w:rsidP="00BA7863">
      <w:pPr>
        <w:pStyle w:val="Otsikko1"/>
      </w:pPr>
      <w:bookmarkStart w:id="2" w:name="_Toc119942853"/>
      <w:bookmarkStart w:id="3" w:name="_Toc121754352"/>
      <w:r>
        <w:t>Käytettyjä tekniikoita ja erikoisuuksia</w:t>
      </w:r>
      <w:bookmarkEnd w:id="2"/>
      <w:bookmarkEnd w:id="3"/>
    </w:p>
    <w:p w14:paraId="007D917C" w14:textId="0C4D642D" w:rsidR="000330DB" w:rsidRDefault="000330DB" w:rsidP="000330DB">
      <w:pPr>
        <w:pStyle w:val="Normalsis"/>
      </w:pPr>
      <w:r>
        <w:t xml:space="preserve">Verkkosivustossa on käytetty </w:t>
      </w:r>
      <w:r w:rsidR="003354C6">
        <w:t>…</w:t>
      </w:r>
    </w:p>
    <w:p w14:paraId="34696C2C" w14:textId="7C84E48F" w:rsidR="00BA7863" w:rsidRPr="008E6802" w:rsidRDefault="00B22AA6" w:rsidP="003354C6">
      <w:pPr>
        <w:pStyle w:val="Otsikko1"/>
      </w:pPr>
      <w:bookmarkStart w:id="4" w:name="_Toc119942854"/>
      <w:bookmarkStart w:id="5" w:name="_Toc121754353"/>
      <w:r>
        <w:t>Sivuston design</w:t>
      </w:r>
      <w:bookmarkEnd w:id="4"/>
      <w:r w:rsidR="00081433">
        <w:t xml:space="preserve"> ja rakenne</w:t>
      </w:r>
      <w:bookmarkEnd w:id="5"/>
    </w:p>
    <w:p w14:paraId="3B50596A" w14:textId="6ABBC1E3" w:rsidR="005705EE" w:rsidRPr="008E6802" w:rsidRDefault="00B22AA6" w:rsidP="005705EE">
      <w:pPr>
        <w:pStyle w:val="Normalsis"/>
      </w:pPr>
      <w:r>
        <w:t xml:space="preserve">Halusin, että verkkosivuni olisi </w:t>
      </w:r>
      <w:r w:rsidR="004C263C">
        <w:t>…</w:t>
      </w:r>
    </w:p>
    <w:p w14:paraId="613FA372" w14:textId="0ECBD7F8" w:rsidR="00BA7863" w:rsidRDefault="005705EE" w:rsidP="005705EE">
      <w:pPr>
        <w:pStyle w:val="Otsikko1"/>
      </w:pPr>
      <w:bookmarkStart w:id="6" w:name="_Toc119942855"/>
      <w:bookmarkStart w:id="7" w:name="_Toc121754354"/>
      <w:r>
        <w:t>Käyttämäni lähteet</w:t>
      </w:r>
      <w:bookmarkEnd w:id="6"/>
      <w:bookmarkEnd w:id="7"/>
    </w:p>
    <w:p w14:paraId="2A4F5AF7" w14:textId="77777777" w:rsidR="004C263C" w:rsidRDefault="00B22AA6" w:rsidP="00B22AA6">
      <w:pPr>
        <w:pStyle w:val="Normalsis"/>
      </w:pPr>
      <w:r>
        <w:t>Lähteinä teksteille</w:t>
      </w:r>
      <w:r w:rsidR="00BF671F">
        <w:t xml:space="preserve"> ja sivuston elementeille</w:t>
      </w:r>
      <w:r>
        <w:t xml:space="preserve">, olen käyttänyt </w:t>
      </w:r>
      <w:r w:rsidR="004C263C">
        <w:t>…</w:t>
      </w:r>
    </w:p>
    <w:p w14:paraId="6B491CEC" w14:textId="6E046818" w:rsidR="00B22AA6" w:rsidRDefault="00B22AA6" w:rsidP="00B22AA6">
      <w:pPr>
        <w:pStyle w:val="Normalsis"/>
      </w:pPr>
      <w:r>
        <w:t xml:space="preserve">Kuvia olen noukkinut </w:t>
      </w:r>
      <w:r w:rsidR="004C263C">
        <w:t>…</w:t>
      </w:r>
    </w:p>
    <w:p w14:paraId="7E57ECAF" w14:textId="2EA5B36E" w:rsidR="005705EE" w:rsidRDefault="005705EE" w:rsidP="005705EE">
      <w:pPr>
        <w:pStyle w:val="Otsikko1"/>
      </w:pPr>
      <w:bookmarkStart w:id="8" w:name="_Toc119942856"/>
      <w:bookmarkStart w:id="9" w:name="_Toc121754355"/>
      <w:r>
        <w:t>Oma arvio työstä</w:t>
      </w:r>
      <w:bookmarkEnd w:id="8"/>
      <w:r w:rsidR="000B2796">
        <w:t xml:space="preserve"> ja oman osaamisen kehittymisestä</w:t>
      </w:r>
      <w:bookmarkEnd w:id="9"/>
    </w:p>
    <w:p w14:paraId="2708A00D" w14:textId="463EBF96" w:rsidR="005705EE" w:rsidRDefault="005705EE" w:rsidP="004C263C">
      <w:pPr>
        <w:pStyle w:val="Normalsis"/>
      </w:pPr>
      <w:r>
        <w:t>Mielestäni onnistuin</w:t>
      </w:r>
      <w:r w:rsidR="004C263C">
        <w:t>…</w:t>
      </w:r>
    </w:p>
    <w:p w14:paraId="7048C4E4" w14:textId="569485E6" w:rsidR="004C263C" w:rsidRDefault="000F6A87" w:rsidP="004C263C">
      <w:pPr>
        <w:pStyle w:val="Normalsis"/>
      </w:pPr>
      <w:r>
        <w:t>Parantamista olisi…</w:t>
      </w:r>
    </w:p>
    <w:p w14:paraId="1AE1AADD" w14:textId="5C9CD01C" w:rsidR="000B2796" w:rsidRDefault="000B2796" w:rsidP="004C263C">
      <w:pPr>
        <w:pStyle w:val="Normalsis"/>
      </w:pPr>
      <w:r>
        <w:t>Koen, että olen oppinut…</w:t>
      </w:r>
    </w:p>
    <w:p w14:paraId="656B17D9" w14:textId="37721A8E" w:rsidR="005705EE" w:rsidRDefault="000F6A87" w:rsidP="00070362">
      <w:pPr>
        <w:pStyle w:val="Normalsis"/>
        <w:tabs>
          <w:tab w:val="left" w:pos="7513"/>
        </w:tabs>
      </w:pPr>
      <w:r>
        <w:t>Antaisin itselleni xx/23p</w:t>
      </w:r>
    </w:p>
    <w:p w14:paraId="3DEB1D0C" w14:textId="49DDFF6E" w:rsidR="00070362" w:rsidRDefault="00070362" w:rsidP="00070362">
      <w:pPr>
        <w:pStyle w:val="Otsikko1"/>
      </w:pPr>
      <w:bookmarkStart w:id="10" w:name="_Toc119942857"/>
      <w:bookmarkStart w:id="11" w:name="_Toc121754356"/>
      <w:r>
        <w:t>Palaute opettajalle kurssista sekä itse opetuksesta</w:t>
      </w:r>
      <w:bookmarkEnd w:id="10"/>
      <w:bookmarkEnd w:id="11"/>
    </w:p>
    <w:p w14:paraId="649CF01B" w14:textId="68F53D4C" w:rsidR="00070362" w:rsidRDefault="00070362" w:rsidP="00070362">
      <w:pPr>
        <w:pStyle w:val="Normalsis"/>
      </w:pPr>
      <w:r>
        <w:t>Kurssi sek</w:t>
      </w:r>
      <w:r w:rsidR="00582FF3">
        <w:t>ä lähi</w:t>
      </w:r>
      <w:r>
        <w:t xml:space="preserve">opetus tuntui </w:t>
      </w:r>
      <w:r w:rsidR="000F6A87">
        <w:t>…</w:t>
      </w:r>
      <w:r>
        <w:t xml:space="preserve"> </w:t>
      </w:r>
    </w:p>
    <w:p w14:paraId="14137D48" w14:textId="13EFF6FC" w:rsidR="00070362" w:rsidRDefault="00070362" w:rsidP="00070362">
      <w:pPr>
        <w:pStyle w:val="Normalsis"/>
      </w:pPr>
    </w:p>
    <w:p w14:paraId="699B3DA7" w14:textId="6D777DEB" w:rsidR="00582FF3" w:rsidRDefault="00582FF3" w:rsidP="00582FF3">
      <w:pPr>
        <w:pStyle w:val="Otsikko1"/>
      </w:pPr>
      <w:bookmarkStart w:id="12" w:name="_Toc121754357"/>
      <w:r>
        <w:t>Verkkosivu</w:t>
      </w:r>
      <w:r w:rsidR="00BF671F">
        <w:t>ni</w:t>
      </w:r>
      <w:r>
        <w:t xml:space="preserve"> osoite</w:t>
      </w:r>
      <w:bookmarkEnd w:id="12"/>
    </w:p>
    <w:p w14:paraId="0DEF686D" w14:textId="52727EC6" w:rsidR="001B05A5" w:rsidRDefault="001B05A5" w:rsidP="00582FF3">
      <w:pPr>
        <w:pStyle w:val="Normalsis"/>
        <w:rPr>
          <w:b/>
          <w:bCs/>
        </w:rPr>
      </w:pPr>
      <w:hyperlink r:id="rId14" w:history="1">
        <w:r w:rsidRPr="007135DF">
          <w:rPr>
            <w:rStyle w:val="Hyperlinkki"/>
            <w:b/>
            <w:bCs/>
          </w:rPr>
          <w:t>https://ilkkanolvi.github.io/Verkkosivujen-kehitt-minen/Kev%C3%A4t2024/12B_Webbisivut/ohjelmistot.html</w:t>
        </w:r>
      </w:hyperlink>
    </w:p>
    <w:p w14:paraId="56976E59" w14:textId="37D109BF" w:rsidR="001B05A5" w:rsidRDefault="001B05A5" w:rsidP="00582FF3">
      <w:pPr>
        <w:pStyle w:val="Normalsis"/>
        <w:rPr>
          <w:b/>
          <w:bCs/>
        </w:rPr>
      </w:pPr>
      <w:hyperlink r:id="rId15" w:history="1">
        <w:r w:rsidRPr="007135DF">
          <w:rPr>
            <w:rStyle w:val="Hyperlinkki"/>
            <w:b/>
            <w:bCs/>
          </w:rPr>
          <w:t>https://github.com/IlkkaNolvi/Verkkosivujen-kehitt-minen/tree/64614db30cf0743101b2f26c68cc955b5fbefe87/Kev%C3%A4t2024/12B_Webbisivut</w:t>
        </w:r>
      </w:hyperlink>
    </w:p>
    <w:p w14:paraId="1B907948" w14:textId="77777777" w:rsidR="001B05A5" w:rsidRDefault="001B05A5" w:rsidP="00582FF3">
      <w:pPr>
        <w:pStyle w:val="Normalsis"/>
        <w:rPr>
          <w:b/>
          <w:bCs/>
        </w:rPr>
      </w:pPr>
    </w:p>
    <w:p w14:paraId="63330176" w14:textId="77777777" w:rsidR="009A5884" w:rsidRPr="00582FF3" w:rsidRDefault="009A5884" w:rsidP="00582FF3">
      <w:pPr>
        <w:pStyle w:val="Normalsis"/>
      </w:pPr>
    </w:p>
    <w:p w14:paraId="5D91C8AE" w14:textId="1922895D" w:rsidR="00070362" w:rsidRDefault="00070362" w:rsidP="00070362">
      <w:pPr>
        <w:pStyle w:val="Otsikko1"/>
      </w:pPr>
      <w:bookmarkStart w:id="13" w:name="_Toc119942858"/>
      <w:bookmarkStart w:id="14" w:name="_Toc121754358"/>
      <w:r>
        <w:t>Validointi kuvat</w:t>
      </w:r>
      <w:bookmarkEnd w:id="13"/>
      <w:bookmarkEnd w:id="14"/>
    </w:p>
    <w:p w14:paraId="015764D5" w14:textId="53511EAE" w:rsidR="00070362" w:rsidRDefault="00137998" w:rsidP="00070362">
      <w:pPr>
        <w:pStyle w:val="Kuvaotsikko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1</w:t>
      </w:r>
      <w:r>
        <w:rPr>
          <w:noProof/>
        </w:rPr>
        <w:fldChar w:fldCharType="end"/>
      </w:r>
      <w:r w:rsidR="00070362">
        <w:t xml:space="preserve"> index.html validointi</w:t>
      </w:r>
    </w:p>
    <w:p w14:paraId="081467CD" w14:textId="3A55D04A" w:rsidR="001B05A5" w:rsidRPr="001B05A5" w:rsidRDefault="001B05A5" w:rsidP="001B05A5">
      <w:r>
        <w:tab/>
      </w:r>
      <w:r>
        <w:tab/>
      </w:r>
      <w:r w:rsidRPr="001B05A5">
        <w:drawing>
          <wp:inline distT="0" distB="0" distL="0" distR="0" wp14:anchorId="0924793C" wp14:editId="3A1A2EF3">
            <wp:extent cx="3457575" cy="2146034"/>
            <wp:effectExtent l="0" t="0" r="0" b="6985"/>
            <wp:docPr id="453496574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96574" name="Kuva 1" descr="Kuva, joka sisältää kohteen teksti, kuvakaappaus, numero, Font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072" cy="21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DA9" w14:textId="7BB296E8" w:rsidR="00070362" w:rsidRDefault="00070362" w:rsidP="00070362">
      <w:pPr>
        <w:pStyle w:val="Normalsis"/>
        <w:keepNext/>
      </w:pPr>
    </w:p>
    <w:p w14:paraId="1F4305C0" w14:textId="18372C3E" w:rsidR="00070362" w:rsidRDefault="00137998" w:rsidP="00070362">
      <w:pPr>
        <w:pStyle w:val="Kuvaotsikko"/>
        <w:keepNext/>
        <w:ind w:left="1304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2</w:t>
      </w:r>
      <w:r>
        <w:rPr>
          <w:noProof/>
        </w:rPr>
        <w:fldChar w:fldCharType="end"/>
      </w:r>
      <w:r w:rsidR="00070362">
        <w:t xml:space="preserve"> </w:t>
      </w:r>
      <w:r w:rsidR="001B05A5">
        <w:rPr>
          <w:i/>
          <w:iCs w:val="0"/>
        </w:rPr>
        <w:t>palvelut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121FD0BA" w14:textId="623DBB6F" w:rsidR="001B05A5" w:rsidRPr="001B05A5" w:rsidRDefault="001B05A5" w:rsidP="001B05A5">
      <w:r>
        <w:tab/>
      </w:r>
      <w:r>
        <w:tab/>
      </w:r>
      <w:r w:rsidRPr="001B05A5">
        <w:drawing>
          <wp:inline distT="0" distB="0" distL="0" distR="0" wp14:anchorId="754C75A6" wp14:editId="530832D9">
            <wp:extent cx="3524250" cy="2373847"/>
            <wp:effectExtent l="0" t="0" r="0" b="7620"/>
            <wp:docPr id="300689861" name="Kuva 1" descr="Kuva, joka sisältää kohteen teksti, kuvakaappaus, ohjelmist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89861" name="Kuva 1" descr="Kuva, joka sisältää kohteen teksti, kuvakaappaus, ohjelmisto, Font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347" cy="23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C9A" w14:textId="77777777" w:rsidR="00070362" w:rsidRDefault="00070362" w:rsidP="00070362">
      <w:pPr>
        <w:pStyle w:val="Kuvaotsikko"/>
        <w:keepNext/>
      </w:pPr>
    </w:p>
    <w:p w14:paraId="1A775149" w14:textId="61A8F6BE" w:rsidR="009C0CC1" w:rsidRDefault="00137998" w:rsidP="00CB646D">
      <w:pPr>
        <w:pStyle w:val="Kuvaotsikko"/>
        <w:keepNext/>
        <w:ind w:left="1248" w:firstLine="1304"/>
      </w:pPr>
      <w:r>
        <w:fldChar w:fldCharType="begin"/>
      </w:r>
      <w:r>
        <w:instrText xml:space="preserve"> SEQ Kuva \* ARABIC </w:instrText>
      </w:r>
      <w:r>
        <w:fldChar w:fldCharType="separate"/>
      </w:r>
      <w:r w:rsidR="00070362">
        <w:rPr>
          <w:noProof/>
        </w:rPr>
        <w:t>3</w:t>
      </w:r>
      <w:r>
        <w:rPr>
          <w:noProof/>
        </w:rPr>
        <w:fldChar w:fldCharType="end"/>
      </w:r>
      <w:r w:rsidR="00070362">
        <w:t xml:space="preserve"> </w:t>
      </w:r>
      <w:r w:rsidR="001B05A5">
        <w:rPr>
          <w:i/>
          <w:iCs w:val="0"/>
        </w:rPr>
        <w:t>ohjelmistot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391E7F79" w14:textId="1EDBF640" w:rsidR="00CB646D" w:rsidRDefault="001B05A5" w:rsidP="00CB646D">
      <w:pPr>
        <w:pStyle w:val="Kuvaotsikko"/>
        <w:keepNext/>
      </w:pPr>
      <w:r>
        <w:tab/>
      </w:r>
      <w:r>
        <w:tab/>
      </w:r>
      <w:r w:rsidRPr="001B05A5">
        <w:drawing>
          <wp:inline distT="0" distB="0" distL="0" distR="0" wp14:anchorId="7782BA1B" wp14:editId="664CBFB9">
            <wp:extent cx="4343400" cy="2927689"/>
            <wp:effectExtent l="0" t="0" r="0" b="6350"/>
            <wp:docPr id="852342160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2160" name="Kuva 1" descr="Kuva, joka sisältää kohteen teksti, kuvakaappaus, numero, Fontti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482" cy="29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8032" w14:textId="7F15FE5F" w:rsidR="00CB646D" w:rsidRDefault="00CB646D" w:rsidP="00CB646D">
      <w:pPr>
        <w:pStyle w:val="Kuvaotsikko"/>
        <w:keepNext/>
        <w:ind w:left="1248" w:firstLine="1304"/>
      </w:pPr>
      <w:r w:rsidRPr="001B05A5">
        <w:t xml:space="preserve">4 </w:t>
      </w:r>
      <w:r w:rsidR="001B05A5">
        <w:rPr>
          <w:i/>
          <w:iCs w:val="0"/>
        </w:rPr>
        <w:t>meista</w:t>
      </w:r>
      <w:r w:rsidRPr="001B05A5">
        <w:rPr>
          <w:i/>
          <w:iCs w:val="0"/>
        </w:rPr>
        <w:t>.html</w:t>
      </w:r>
      <w:r w:rsidRPr="001B05A5">
        <w:t xml:space="preserve"> validointi</w:t>
      </w:r>
    </w:p>
    <w:p w14:paraId="05BF783B" w14:textId="3F247CF0" w:rsidR="001B05A5" w:rsidRDefault="001B05A5" w:rsidP="001B05A5">
      <w:r>
        <w:tab/>
      </w:r>
      <w:r>
        <w:tab/>
      </w:r>
      <w:r w:rsidRPr="001B05A5">
        <w:drawing>
          <wp:inline distT="0" distB="0" distL="0" distR="0" wp14:anchorId="75D9DF32" wp14:editId="70445365">
            <wp:extent cx="4352925" cy="2918564"/>
            <wp:effectExtent l="0" t="0" r="0" b="0"/>
            <wp:docPr id="1311725485" name="Kuva 1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5485" name="Kuva 1" descr="Kuva, joka sisältää kohteen teksti, kuvakaappaus, ohjelmisto, Verkkosivusto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545" cy="29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53E9" w14:textId="77777777" w:rsidR="001B05A5" w:rsidRDefault="001B05A5" w:rsidP="001B05A5"/>
    <w:p w14:paraId="69D47A05" w14:textId="1FEF0E22" w:rsidR="001B05A5" w:rsidRDefault="001B05A5" w:rsidP="001B05A5">
      <w:r>
        <w:tab/>
      </w:r>
      <w:r>
        <w:tab/>
        <w:t xml:space="preserve">5 </w:t>
      </w:r>
      <w:r w:rsidRPr="001B05A5">
        <w:rPr>
          <w:i/>
          <w:iCs/>
        </w:rPr>
        <w:t>yhtedenotto.html</w:t>
      </w:r>
      <w:r>
        <w:rPr>
          <w:i/>
          <w:iCs/>
        </w:rPr>
        <w:t xml:space="preserve"> </w:t>
      </w:r>
      <w:r>
        <w:t>validointi</w:t>
      </w:r>
    </w:p>
    <w:p w14:paraId="1B0BE2CE" w14:textId="2A6284EC" w:rsidR="001B05A5" w:rsidRPr="001B05A5" w:rsidRDefault="001B05A5" w:rsidP="001B05A5">
      <w:r>
        <w:lastRenderedPageBreak/>
        <w:tab/>
      </w:r>
      <w:r>
        <w:tab/>
      </w:r>
      <w:r w:rsidRPr="001B05A5">
        <w:drawing>
          <wp:inline distT="0" distB="0" distL="0" distR="0" wp14:anchorId="20920D01" wp14:editId="004263AE">
            <wp:extent cx="3705225" cy="2536911"/>
            <wp:effectExtent l="0" t="0" r="0" b="0"/>
            <wp:docPr id="569292982" name="Kuva 1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2982" name="Kuva 1" descr="Kuva, joka sisältää kohteen teksti, kuvakaappaus, ohjelmisto, Verkkosivusto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645" cy="25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023" w14:textId="77777777" w:rsidR="00CB646D" w:rsidRPr="001B05A5" w:rsidRDefault="00CB646D" w:rsidP="00CB646D"/>
    <w:p w14:paraId="570576E2" w14:textId="4810E58B" w:rsidR="00070362" w:rsidRPr="001B05A5" w:rsidRDefault="00CB646D" w:rsidP="00CB646D">
      <w:pPr>
        <w:pStyle w:val="Kuvaotsikko"/>
        <w:keepNext/>
        <w:ind w:left="1248" w:firstLine="1304"/>
      </w:pPr>
      <w:r w:rsidRPr="001B05A5">
        <w:t>5</w:t>
      </w:r>
      <w:r w:rsidR="00070362" w:rsidRPr="001B05A5">
        <w:t xml:space="preserve"> style</w:t>
      </w:r>
      <w:r w:rsidR="00F66D42">
        <w:t>s</w:t>
      </w:r>
      <w:r w:rsidR="00070362" w:rsidRPr="001B05A5">
        <w:t>.css validointi</w:t>
      </w:r>
    </w:p>
    <w:p w14:paraId="26B7EED7" w14:textId="3957D877" w:rsidR="00070362" w:rsidRPr="001B05A5" w:rsidRDefault="00F66D42" w:rsidP="00070362">
      <w:pPr>
        <w:pStyle w:val="Kuvaotsikko"/>
        <w:tabs>
          <w:tab w:val="left" w:pos="2694"/>
        </w:tabs>
        <w:ind w:left="1985" w:firstLine="709"/>
      </w:pPr>
      <w:r w:rsidRPr="00F66D42">
        <w:drawing>
          <wp:inline distT="0" distB="0" distL="0" distR="0" wp14:anchorId="7A181DA0" wp14:editId="14E1154F">
            <wp:extent cx="4508500" cy="3077532"/>
            <wp:effectExtent l="0" t="0" r="6350" b="8890"/>
            <wp:docPr id="473620957" name="Kuva 1" descr="Kuva, joka sisältää kohteen teksti, elektroniikka, kuvakaappaus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20957" name="Kuva 1" descr="Kuva, joka sisältää kohteen teksti, elektroniikka, kuvakaappaus, Verkkosivusto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441" cy="30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BC9" w14:textId="09CF0AD5" w:rsidR="0059792E" w:rsidRPr="001B05A5" w:rsidRDefault="00070362" w:rsidP="0059792E">
      <w:pPr>
        <w:pStyle w:val="Kuvaotsikko"/>
        <w:ind w:left="2694" w:firstLine="1304"/>
      </w:pPr>
      <w:r w:rsidRPr="001B05A5">
        <w:br/>
      </w:r>
      <w:r w:rsidRPr="001B05A5">
        <w:tab/>
      </w:r>
      <w:bookmarkStart w:id="15" w:name="_Toc26269507"/>
    </w:p>
    <w:bookmarkEnd w:id="15"/>
    <w:p w14:paraId="05CC74CD" w14:textId="7BE0D08A" w:rsidR="00ED2CD8" w:rsidRDefault="00ED2CD8" w:rsidP="00231823">
      <w:pPr>
        <w:pStyle w:val="Otsikko1"/>
        <w:numPr>
          <w:ilvl w:val="0"/>
          <w:numId w:val="0"/>
        </w:numPr>
        <w:ind w:left="431" w:hanging="431"/>
      </w:pPr>
      <w:r w:rsidRPr="001B05A5">
        <w:br w:type="page"/>
      </w:r>
      <w:bookmarkStart w:id="16" w:name="_Toc26269515"/>
      <w:bookmarkStart w:id="17" w:name="_Toc119942859"/>
      <w:bookmarkStart w:id="18" w:name="_Toc121754359"/>
      <w:r>
        <w:lastRenderedPageBreak/>
        <w:t>Lähteet</w:t>
      </w:r>
      <w:bookmarkEnd w:id="16"/>
      <w:bookmarkEnd w:id="17"/>
      <w:bookmarkEnd w:id="18"/>
    </w:p>
    <w:p w14:paraId="0FA97FFE" w14:textId="77777777" w:rsidR="000C56C2" w:rsidRDefault="000C56C2" w:rsidP="000C56C2">
      <w:r>
        <w:t>Painetut</w:t>
      </w:r>
    </w:p>
    <w:p w14:paraId="749FEA7E" w14:textId="46E37711" w:rsidR="000C56C2" w:rsidRDefault="00861F7C" w:rsidP="00156306">
      <w:pPr>
        <w:pStyle w:val="Normalsis"/>
      </w:pPr>
      <w:r>
        <w:t>xxxxxx</w:t>
      </w:r>
    </w:p>
    <w:p w14:paraId="35F3DEF5" w14:textId="77777777" w:rsidR="00F13355" w:rsidRDefault="00F13355" w:rsidP="000C56C2"/>
    <w:p w14:paraId="64CD7919" w14:textId="16B1E7FE" w:rsidR="00861F7C" w:rsidRDefault="000C56C2" w:rsidP="00861F7C">
      <w:r>
        <w:t>Sähköiset</w:t>
      </w:r>
    </w:p>
    <w:p w14:paraId="421DCC32" w14:textId="63CADBC2" w:rsidR="00861F7C" w:rsidRDefault="00861F7C" w:rsidP="00861F7C">
      <w:r>
        <w:tab/>
      </w:r>
      <w:r>
        <w:tab/>
        <w:t>yyyy</w:t>
      </w:r>
    </w:p>
    <w:p w14:paraId="07D1CCFE" w14:textId="77777777" w:rsidR="00861F7C" w:rsidRDefault="00861F7C" w:rsidP="00861F7C"/>
    <w:p w14:paraId="7D52A613" w14:textId="39AB9DCE" w:rsidR="000C56C2" w:rsidRPr="00B6313D" w:rsidRDefault="000C56C2" w:rsidP="00861F7C">
      <w:r w:rsidRPr="00B6313D">
        <w:t>Julkaisemattomat</w:t>
      </w:r>
    </w:p>
    <w:p w14:paraId="26699DCB" w14:textId="4F281B61" w:rsidR="000C56C2" w:rsidRDefault="00861F7C" w:rsidP="00861F7C">
      <w:pPr>
        <w:spacing w:after="160" w:line="259" w:lineRule="auto"/>
        <w:ind w:left="2608"/>
      </w:pPr>
      <w:r>
        <w:t>zzzz</w:t>
      </w:r>
    </w:p>
    <w:sectPr w:rsidR="000C56C2" w:rsidSect="00277AE1">
      <w:headerReference w:type="default" r:id="rId2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063EF" w14:textId="77777777" w:rsidR="00365DF8" w:rsidRDefault="00365DF8" w:rsidP="002C3FB0">
      <w:r>
        <w:separator/>
      </w:r>
    </w:p>
  </w:endnote>
  <w:endnote w:type="continuationSeparator" w:id="0">
    <w:p w14:paraId="58009EEE" w14:textId="77777777" w:rsidR="00365DF8" w:rsidRDefault="00365DF8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FCC36" w14:textId="77777777" w:rsidR="00156306" w:rsidRDefault="00156306" w:rsidP="00156306">
    <w:pPr>
      <w:pStyle w:val="Alatunniste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19EBB" w14:textId="77777777" w:rsidR="00365DF8" w:rsidRDefault="00365DF8" w:rsidP="002C3FB0">
      <w:r>
        <w:separator/>
      </w:r>
    </w:p>
  </w:footnote>
  <w:footnote w:type="continuationSeparator" w:id="0">
    <w:p w14:paraId="409CFA50" w14:textId="77777777" w:rsidR="00365DF8" w:rsidRDefault="00365DF8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F206C" w14:textId="149CFD3D" w:rsidR="00E23C4D" w:rsidRDefault="00F85F61" w:rsidP="00830EBD">
    <w:pPr>
      <w:pStyle w:val="Ytunnisteentyyli"/>
      <w:tabs>
        <w:tab w:val="left" w:pos="5216"/>
        <w:tab w:val="left" w:pos="9129"/>
      </w:tabs>
    </w:pPr>
    <w:r>
      <w:rPr>
        <w:i/>
        <w:iCs/>
      </w:rPr>
      <w:t>Ilkka Nolvi</w:t>
    </w:r>
    <w:r w:rsidR="00E23C4D">
      <w:tab/>
    </w:r>
    <w:r w:rsidR="00EB044E">
      <w:rPr>
        <w:b/>
      </w:rPr>
      <w:t>Raportti Verkkosivusta</w:t>
    </w:r>
  </w:p>
  <w:p w14:paraId="72AB9896" w14:textId="11B4402E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EB044E">
      <w:t>Verkkosivujen kehittäminen</w:t>
    </w:r>
    <w:r w:rsidR="007627F8">
      <w:t xml:space="preserve"> </w:t>
    </w:r>
    <w:r>
      <w:t xml:space="preserve">/ </w:t>
    </w:r>
    <w:r w:rsidR="00EB044E">
      <w:t>J</w:t>
    </w:r>
    <w:r w:rsidR="00F85F61">
      <w:t>ukka Malinen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1844D335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263A91">
      <w:t>22.11.2022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34F3" w14:textId="77777777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49F51502" w14:textId="77777777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773A8625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861F7C">
      <w:t>1.12.2022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56450">
    <w:abstractNumId w:val="7"/>
  </w:num>
  <w:num w:numId="2" w16cid:durableId="287980206">
    <w:abstractNumId w:val="0"/>
  </w:num>
  <w:num w:numId="3" w16cid:durableId="1783070145">
    <w:abstractNumId w:val="6"/>
  </w:num>
  <w:num w:numId="4" w16cid:durableId="183401322">
    <w:abstractNumId w:val="2"/>
  </w:num>
  <w:num w:numId="5" w16cid:durableId="1780028667">
    <w:abstractNumId w:val="8"/>
  </w:num>
  <w:num w:numId="6" w16cid:durableId="726681371">
    <w:abstractNumId w:val="4"/>
  </w:num>
  <w:num w:numId="7" w16cid:durableId="431248235">
    <w:abstractNumId w:val="1"/>
  </w:num>
  <w:num w:numId="8" w16cid:durableId="781724103">
    <w:abstractNumId w:val="3"/>
  </w:num>
  <w:num w:numId="9" w16cid:durableId="1945574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A7234"/>
    <w:rsid w:val="001B05A5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77AE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65DF8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42E03"/>
    <w:rsid w:val="00463A21"/>
    <w:rsid w:val="00467DBB"/>
    <w:rsid w:val="00471DD4"/>
    <w:rsid w:val="00473786"/>
    <w:rsid w:val="004753BD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E29F3"/>
    <w:rsid w:val="005E393A"/>
    <w:rsid w:val="00602E12"/>
    <w:rsid w:val="006204F6"/>
    <w:rsid w:val="00620CCD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2AA6"/>
    <w:rsid w:val="00B27964"/>
    <w:rsid w:val="00B45A21"/>
    <w:rsid w:val="00B45C88"/>
    <w:rsid w:val="00B53B0B"/>
    <w:rsid w:val="00B53EF8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66D42"/>
    <w:rsid w:val="00F85F61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3C4D"/>
    <w:pPr>
      <w:spacing w:after="240" w:line="288" w:lineRule="auto"/>
    </w:pPr>
  </w:style>
  <w:style w:type="paragraph" w:styleId="Otsikko1">
    <w:name w:val="heading 1"/>
    <w:basedOn w:val="Normaali"/>
    <w:next w:val="Normalsis"/>
    <w:link w:val="Otsikko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Otsikko2">
    <w:name w:val="heading 2"/>
    <w:basedOn w:val="Normaali"/>
    <w:next w:val="Normalsis"/>
    <w:link w:val="Otsikko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Otsikko3">
    <w:name w:val="heading 3"/>
    <w:basedOn w:val="Normaali"/>
    <w:next w:val="Normalsis"/>
    <w:link w:val="Otsikko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C3FB0"/>
  </w:style>
  <w:style w:type="paragraph" w:styleId="Alatunniste">
    <w:name w:val="footer"/>
    <w:basedOn w:val="Normaali"/>
    <w:link w:val="Ala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C3FB0"/>
  </w:style>
  <w:style w:type="paragraph" w:styleId="Seliteteksti">
    <w:name w:val="Balloon Text"/>
    <w:basedOn w:val="Normaali"/>
    <w:link w:val="Seliteteksti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A1647A"/>
    <w:rPr>
      <w:rFonts w:eastAsiaTheme="majorEastAsia" w:cstheme="majorHAns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1647A"/>
    <w:rPr>
      <w:rFonts w:eastAsiaTheme="majorEastAsia" w:cstheme="majorHAns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331ED"/>
    <w:rPr>
      <w:rFonts w:eastAsiaTheme="majorEastAsia" w:cstheme="majorHAns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2ACF"/>
    <w:rPr>
      <w:rFonts w:eastAsiaTheme="majorEastAsia" w:cstheme="majorHAnsi"/>
      <w:kern w:val="28"/>
      <w:szCs w:val="56"/>
    </w:rPr>
  </w:style>
  <w:style w:type="paragraph" w:styleId="Sisluet3">
    <w:name w:val="toc 3"/>
    <w:basedOn w:val="Normaali"/>
    <w:next w:val="Normaali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Sisluet1">
    <w:name w:val="toc 1"/>
    <w:basedOn w:val="Normaali"/>
    <w:next w:val="Normaali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Sisluet2">
    <w:name w:val="toc 2"/>
    <w:basedOn w:val="Normaali"/>
    <w:next w:val="Normaali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ki">
    <w:name w:val="Hyperlink"/>
    <w:basedOn w:val="Kappaleenoletusfontti"/>
    <w:uiPriority w:val="99"/>
    <w:unhideWhenUsed/>
    <w:rsid w:val="00C010F2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ali"/>
    <w:rsid w:val="00F17776"/>
    <w:rPr>
      <w:szCs w:val="20"/>
      <w:lang w:eastAsia="fi-FI"/>
    </w:rPr>
  </w:style>
  <w:style w:type="paragraph" w:styleId="Eivli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ali"/>
    <w:rsid w:val="00F17776"/>
    <w:rPr>
      <w:szCs w:val="20"/>
      <w:lang w:val="en-GB" w:eastAsia="fi-FI"/>
    </w:rPr>
  </w:style>
  <w:style w:type="paragraph" w:styleId="Luettelokappale">
    <w:name w:val="List Paragraph"/>
    <w:basedOn w:val="Normaali"/>
    <w:uiPriority w:val="34"/>
    <w:rsid w:val="00BA7863"/>
    <w:pPr>
      <w:ind w:left="720"/>
      <w:contextualSpacing/>
    </w:p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Kuvaotsikko"/>
    <w:link w:val="LiiteotsikkoChar"/>
    <w:qFormat/>
    <w:rsid w:val="000C56C2"/>
  </w:style>
  <w:style w:type="paragraph" w:styleId="Kuvaotsikkoluettelo">
    <w:name w:val="table of figures"/>
    <w:basedOn w:val="Normaali"/>
    <w:next w:val="Normaali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KuvaotsikkoChar">
    <w:name w:val="Kuvaotsikko Char"/>
    <w:basedOn w:val="Kappaleenoletusfontti"/>
    <w:link w:val="Kuvaotsikko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KuvaotsikkoChar"/>
    <w:link w:val="Liiteotsikko"/>
    <w:rsid w:val="000C56C2"/>
    <w:rPr>
      <w:iCs/>
      <w:szCs w:val="18"/>
    </w:rPr>
  </w:style>
  <w:style w:type="character" w:styleId="Paikkamerkkiteksti">
    <w:name w:val="Placeholder Text"/>
    <w:basedOn w:val="Kappaleenoletusfontti"/>
    <w:uiPriority w:val="99"/>
    <w:semiHidden/>
    <w:rsid w:val="00186915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1B13D8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B13D8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B13D8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B13D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B13D8"/>
    <w:rPr>
      <w:b/>
      <w:bCs/>
      <w:szCs w:val="20"/>
    </w:rPr>
  </w:style>
  <w:style w:type="paragraph" w:styleId="Muutos">
    <w:name w:val="Revision"/>
    <w:hidden/>
    <w:uiPriority w:val="99"/>
    <w:semiHidden/>
    <w:rsid w:val="007A05E2"/>
    <w:pPr>
      <w:spacing w:after="0" w:line="240" w:lineRule="auto"/>
    </w:p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F6245D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6245D"/>
    <w:rPr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Yltunniste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ali"/>
    <w:qFormat/>
    <w:rsid w:val="00E23C4D"/>
    <w:pPr>
      <w:ind w:left="2608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Ratkaisematonmaininta">
    <w:name w:val="Unresolved Mention"/>
    <w:basedOn w:val="Kappaleenoletusfontti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IlkkaNolvi/Verkkosivujen-kehitt-minen/tree/64614db30cf0743101b2f26c68cc955b5fbefe87/Kev%C3%A4t2024/12B_Webbisivu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lkkanolvi.github.io/Verkkosivujen-kehitt-minen/Kev%C3%A4t2024/12B_Webbisivut/ohjelmistot.html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</Template>
  <TotalTime>0</TotalTime>
  <Pages>7</Pages>
  <Words>297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2022-12-01T12:40:00Z</dcterms:created>
  <dcterms:modified xsi:type="dcterms:W3CDTF">2024-05-13T07:56:00Z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